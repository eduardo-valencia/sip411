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8291" w14:textId="77777777" w:rsidR="003920D0" w:rsidRDefault="002C0C8B" w:rsidP="002C0C8B">
      <w:pPr>
        <w:pStyle w:val="Heading1"/>
      </w:pPr>
      <w:r>
        <w:t>Introduction</w:t>
      </w:r>
    </w:p>
    <w:p w14:paraId="5788A827" w14:textId="6FA221FD" w:rsidR="00BF3C42" w:rsidRPr="00401611" w:rsidRDefault="006119DF" w:rsidP="00401611">
      <w:r>
        <w:t>This lab was designed to help us learn to connect the M5StickC to the internet and record information using ThingSpeak. I created a program that sets up the M5StickC’s Wi-Fi module and connects to a ThingSpeak channel using my Wi-Fi credentials. Then, it writes a number to ThingSpeak. Finally, it prints whether or not we successfully wrote data to ThingSpeak. By doing so, we learned to write data to ThingSpeak and use the M5StickC’s Wi-Fi module.</w:t>
      </w:r>
    </w:p>
    <w:p w14:paraId="30A7B1D7" w14:textId="77777777" w:rsidR="002C0C8B" w:rsidRDefault="00823D39" w:rsidP="00823D39">
      <w:pPr>
        <w:pStyle w:val="Heading1"/>
      </w:pPr>
      <w:r>
        <w:t>Implementation</w:t>
      </w:r>
    </w:p>
    <w:p w14:paraId="2C5E5E7F" w14:textId="77777777" w:rsidR="00823D39" w:rsidRDefault="001312DA" w:rsidP="001312DA">
      <w:pPr>
        <w:pStyle w:val="Heading2"/>
      </w:pPr>
      <w:r>
        <w:t>Bill of Materials</w:t>
      </w:r>
    </w:p>
    <w:p w14:paraId="3B5BFC5D" w14:textId="77777777" w:rsidR="001312DA" w:rsidRDefault="001312DA" w:rsidP="001312DA">
      <w:pPr>
        <w:pStyle w:val="ListParagraph"/>
        <w:numPr>
          <w:ilvl w:val="0"/>
          <w:numId w:val="1"/>
        </w:numPr>
      </w:pPr>
      <w:r w:rsidRPr="001312DA">
        <w:t xml:space="preserve">M5StickC: </w:t>
      </w:r>
      <w:hyperlink r:id="rId8" w:history="1">
        <w:r w:rsidRPr="001312DA">
          <w:rPr>
            <w:rStyle w:val="Hyperlink"/>
          </w:rPr>
          <w:t>https://www.electromaker.io/shop/product/m5stickc-development-kit-with-hat</w:t>
        </w:r>
      </w:hyperlink>
      <w:r w:rsidRPr="001312DA">
        <w:t>. This is the device we are controlling.</w:t>
      </w:r>
    </w:p>
    <w:p w14:paraId="52ED4789" w14:textId="77777777" w:rsidR="00D46C89" w:rsidRDefault="00D46C89" w:rsidP="001312DA">
      <w:pPr>
        <w:pStyle w:val="ListParagraph"/>
        <w:numPr>
          <w:ilvl w:val="0"/>
          <w:numId w:val="1"/>
        </w:numPr>
      </w:pPr>
      <w:r>
        <w:t>Wristband (</w:t>
      </w:r>
      <w:r w:rsidR="00AA1052">
        <w:t xml:space="preserve">This was </w:t>
      </w:r>
      <w:r>
        <w:t>included with the M5StickC)</w:t>
      </w:r>
      <w:r w:rsidR="00AA1052">
        <w:t>.</w:t>
      </w:r>
    </w:p>
    <w:p w14:paraId="73DE451B" w14:textId="77777777" w:rsidR="00572CA6" w:rsidRDefault="00572CA6" w:rsidP="00572CA6">
      <w:pPr>
        <w:pStyle w:val="Heading2"/>
      </w:pPr>
      <w:r>
        <w:t>Video</w:t>
      </w:r>
    </w:p>
    <w:p w14:paraId="07A4BB72" w14:textId="783CA429" w:rsidR="000632BB" w:rsidRDefault="000632BB" w:rsidP="000632BB">
      <w:hyperlink r:id="rId9" w:history="1">
        <w:r w:rsidRPr="00D141FD">
          <w:rPr>
            <w:rStyle w:val="Hyperlink"/>
          </w:rPr>
          <w:t>https://youtu.be/JP5VFhH-tl0</w:t>
        </w:r>
      </w:hyperlink>
    </w:p>
    <w:p w14:paraId="0F39EB23" w14:textId="4F909A1C" w:rsidR="0064149E" w:rsidRDefault="0064149E" w:rsidP="000632BB">
      <w:hyperlink r:id="rId10" w:history="1">
        <w:r w:rsidRPr="00D141FD">
          <w:rPr>
            <w:rStyle w:val="Hyperlink"/>
          </w:rPr>
          <w:t>https://youtu.be/lq1ox2zOvv4</w:t>
        </w:r>
      </w:hyperlink>
    </w:p>
    <w:p w14:paraId="164A3686" w14:textId="77777777" w:rsidR="0064149E" w:rsidRPr="000632BB" w:rsidRDefault="0064149E" w:rsidP="000632BB"/>
    <w:p w14:paraId="310E240E" w14:textId="77777777" w:rsidR="00F37781" w:rsidRDefault="00F37781" w:rsidP="00F37781"/>
    <w:p w14:paraId="068A01AF" w14:textId="77777777" w:rsidR="00572CA6" w:rsidRDefault="00572CA6" w:rsidP="00572CA6">
      <w:pPr>
        <w:pStyle w:val="Heading2"/>
      </w:pPr>
      <w:r>
        <w:lastRenderedPageBreak/>
        <w:t>Pictures</w:t>
      </w:r>
    </w:p>
    <w:p w14:paraId="776F4CD2" w14:textId="3E6432F6" w:rsidR="00633926" w:rsidRPr="00633926" w:rsidRDefault="00CD707B" w:rsidP="00633926">
      <w:r>
        <w:rPr>
          <w:noProof/>
        </w:rPr>
        <w:drawing>
          <wp:inline distT="0" distB="0" distL="0" distR="0" wp14:anchorId="60E01634" wp14:editId="027436FC">
            <wp:extent cx="5943600" cy="4457700"/>
            <wp:effectExtent l="0" t="0" r="0" b="0"/>
            <wp:docPr id="105087963" name="Picture 1" descr="An orange device with a white cord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7963" name="Picture 1" descr="An orange device with a white cord on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019D" w14:textId="77777777" w:rsidR="00572CA6" w:rsidRDefault="00633926" w:rsidP="00633926">
      <w:pPr>
        <w:pStyle w:val="Heading2"/>
      </w:pPr>
      <w:r>
        <w:t>Source Code</w:t>
      </w:r>
    </w:p>
    <w:p w14:paraId="36C1981C" w14:textId="311B9F31" w:rsidR="00633926" w:rsidRDefault="004B1F2C" w:rsidP="00633926">
      <w:r>
        <w:object w:dxaOrig="1540" w:dyaOrig="997" w14:anchorId="4EF89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50pt" o:ole="">
            <v:imagedata r:id="rId12" o:title=""/>
          </v:shape>
          <o:OLEObject Type="Embed" ProgID="Package" ShapeID="_x0000_i1027" DrawAspect="Icon" ObjectID="_1774769713" r:id="rId13"/>
        </w:object>
      </w:r>
    </w:p>
    <w:p w14:paraId="0D5F50F2" w14:textId="6E5C452C" w:rsidR="004B1F2C" w:rsidRPr="00633926" w:rsidRDefault="00E12F7B" w:rsidP="00633926">
      <w:r>
        <w:object w:dxaOrig="1540" w:dyaOrig="997" w14:anchorId="3FE925CF">
          <v:shape id="_x0000_i1028" type="#_x0000_t75" style="width:77pt;height:50pt" o:ole="">
            <v:imagedata r:id="rId14" o:title=""/>
          </v:shape>
          <o:OLEObject Type="Embed" ProgID="Package" ShapeID="_x0000_i1028" DrawAspect="Icon" ObjectID="_1774769714" r:id="rId15"/>
        </w:object>
      </w:r>
    </w:p>
    <w:p w14:paraId="3BF54D3A" w14:textId="77777777" w:rsidR="001312DA" w:rsidRDefault="001312DA" w:rsidP="001312DA">
      <w:pPr>
        <w:pStyle w:val="Heading2"/>
      </w:pPr>
      <w:r>
        <w:t>Explanation</w:t>
      </w:r>
    </w:p>
    <w:p w14:paraId="4CA088DB" w14:textId="025D78E5" w:rsidR="0050390D" w:rsidRPr="00401611" w:rsidRDefault="006119DF" w:rsidP="00401611">
      <w:r>
        <w:t xml:space="preserve">My program was divided into two areas: the setup and the loop. In the setup, I passed the </w:t>
      </w:r>
      <w:r w:rsidR="00686CE9">
        <w:t>Wi-Fi</w:t>
      </w:r>
      <w:r>
        <w:t xml:space="preserve"> client to ThingSpeak so the M5StickC could connect to the internet. Then, the loop checked if the device was connected. If it was not connected, it tried connecting to </w:t>
      </w:r>
      <w:r w:rsidR="00686CE9">
        <w:t>Wi-Fi</w:t>
      </w:r>
      <w:r>
        <w:t xml:space="preserve"> using the</w:t>
      </w:r>
      <w:r w:rsidR="00686CE9">
        <w:t xml:space="preserve"> Wi-Fi</w:t>
      </w:r>
      <w:r>
        <w:t xml:space="preserve"> credentials. Then, the program wrote a number to the ThingSpeak channel and reported whether or not the write was successful. Finally, we </w:t>
      </w:r>
      <w:r w:rsidR="00686CE9">
        <w:t>increased</w:t>
      </w:r>
      <w:r>
        <w:t xml:space="preserve"> the number by 1 and waited for </w:t>
      </w:r>
      <w:r w:rsidR="00686CE9">
        <w:t>3</w:t>
      </w:r>
      <w:r>
        <w:t>0 seconds.</w:t>
      </w:r>
    </w:p>
    <w:p w14:paraId="45AF0AC8" w14:textId="77777777" w:rsidR="002D02D8" w:rsidRDefault="002D02D8" w:rsidP="002D02D8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Calculations</w:t>
      </w:r>
    </w:p>
    <w:p w14:paraId="6ED8AC37" w14:textId="77777777" w:rsidR="003573B4" w:rsidRPr="001C2B52" w:rsidRDefault="003573B4" w:rsidP="003573B4">
      <w:pPr>
        <w:pStyle w:val="ListParagraph"/>
        <w:numPr>
          <w:ilvl w:val="0"/>
          <w:numId w:val="1"/>
        </w:numPr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C2B52">
        <w:rPr>
          <w:rFonts w:eastAsia="Times New Roman" w:cs="Times New Roman"/>
          <w:kern w:val="0"/>
          <w:sz w:val="24"/>
          <w:szCs w:val="24"/>
          <w14:ligatures w14:val="none"/>
        </w:rPr>
        <w:t>We calculated the squares of each axis’ acceleration. Then, we found the sum of these squares. Finally, we used this information to calculate the acceleration’s magnitude.</w:t>
      </w:r>
    </w:p>
    <w:p w14:paraId="09539CE4" w14:textId="77777777" w:rsidR="003573B4" w:rsidRPr="001C2B52" w:rsidRDefault="003573B4" w:rsidP="003573B4">
      <w:pPr>
        <w:pStyle w:val="ListParagraph"/>
        <w:numPr>
          <w:ilvl w:val="0"/>
          <w:numId w:val="1"/>
        </w:numPr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C2B52">
        <w:rPr>
          <w:rFonts w:eastAsia="Times New Roman" w:cs="Times New Roman"/>
          <w:kern w:val="0"/>
          <w:sz w:val="24"/>
          <w:szCs w:val="24"/>
          <w14:ligatures w14:val="none"/>
        </w:rPr>
        <w:t>In our for loop, we incremented a variable by 1 on each iteration of the loop.</w:t>
      </w:r>
    </w:p>
    <w:p w14:paraId="673D7099" w14:textId="44BBAC95" w:rsidR="001312DA" w:rsidRPr="000C63A1" w:rsidRDefault="001312DA" w:rsidP="003573B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1312DA" w:rsidRPr="000C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CFE"/>
    <w:multiLevelType w:val="hybridMultilevel"/>
    <w:tmpl w:val="AF40C2B4"/>
    <w:lvl w:ilvl="0" w:tplc="DB5E3A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74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AYkNDM2NzC0MzEyUdpeDU4uLM/DyQAtNaAAwztH4sAAAA"/>
  </w:docVars>
  <w:rsids>
    <w:rsidRoot w:val="006119DF"/>
    <w:rsid w:val="000632BB"/>
    <w:rsid w:val="000C63A1"/>
    <w:rsid w:val="001312DA"/>
    <w:rsid w:val="00150002"/>
    <w:rsid w:val="002A2593"/>
    <w:rsid w:val="002C0C8B"/>
    <w:rsid w:val="002D02D8"/>
    <w:rsid w:val="003573B4"/>
    <w:rsid w:val="003920D0"/>
    <w:rsid w:val="003A61CB"/>
    <w:rsid w:val="003E38F8"/>
    <w:rsid w:val="00401611"/>
    <w:rsid w:val="00423C00"/>
    <w:rsid w:val="004B1F2C"/>
    <w:rsid w:val="004D7749"/>
    <w:rsid w:val="0050390D"/>
    <w:rsid w:val="00572CA6"/>
    <w:rsid w:val="0058198B"/>
    <w:rsid w:val="0060158E"/>
    <w:rsid w:val="006119DF"/>
    <w:rsid w:val="00633926"/>
    <w:rsid w:val="0064149E"/>
    <w:rsid w:val="00685ECC"/>
    <w:rsid w:val="00686CE9"/>
    <w:rsid w:val="00823D39"/>
    <w:rsid w:val="00AA1052"/>
    <w:rsid w:val="00B2627E"/>
    <w:rsid w:val="00BB1CFB"/>
    <w:rsid w:val="00BF3C42"/>
    <w:rsid w:val="00CB06B0"/>
    <w:rsid w:val="00CC2656"/>
    <w:rsid w:val="00CD707B"/>
    <w:rsid w:val="00CE46AB"/>
    <w:rsid w:val="00D37913"/>
    <w:rsid w:val="00D46C89"/>
    <w:rsid w:val="00E12F7B"/>
    <w:rsid w:val="00EC0F40"/>
    <w:rsid w:val="00EF1C2F"/>
    <w:rsid w:val="00F05226"/>
    <w:rsid w:val="00F37781"/>
    <w:rsid w:val="00F8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06F8A"/>
  <w15:chartTrackingRefBased/>
  <w15:docId w15:val="{B8E40548-312E-4D1D-8C0D-94A28BA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C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12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2D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039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62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maker.io/shop/product/m5stickc-development-kit-with-hat" TargetMode="Externa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10" Type="http://schemas.openxmlformats.org/officeDocument/2006/relationships/hyperlink" Target="https://youtu.be/lq1ox2zOvv4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tu.be/JP5VFhH-tl0" TargetMode="Externa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0259\OneDrive%20-%20UAT\csc230\assignm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74700252C71429AE0BE0A238214C4" ma:contentTypeVersion="18" ma:contentTypeDescription="Create a new document." ma:contentTypeScope="" ma:versionID="0e87c3e67f4fc60daede1b3006c33644">
  <xsd:schema xmlns:xsd="http://www.w3.org/2001/XMLSchema" xmlns:xs="http://www.w3.org/2001/XMLSchema" xmlns:p="http://schemas.microsoft.com/office/2006/metadata/properties" xmlns:ns3="831f1d4a-9d47-4df5-b59a-5eec7a1b1145" xmlns:ns4="b6174bd5-15f8-4e4d-87f2-7e42402b9f58" targetNamespace="http://schemas.microsoft.com/office/2006/metadata/properties" ma:root="true" ma:fieldsID="4ca7e0eb2711f79e0e68a5f21ec77263" ns3:_="" ns4:_="">
    <xsd:import namespace="831f1d4a-9d47-4df5-b59a-5eec7a1b1145"/>
    <xsd:import namespace="b6174bd5-15f8-4e4d-87f2-7e42402b9f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f1d4a-9d47-4df5-b59a-5eec7a1b11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74bd5-15f8-4e4d-87f2-7e42402b9f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1f1d4a-9d47-4df5-b59a-5eec7a1b1145" xsi:nil="true"/>
  </documentManagement>
</p:properties>
</file>

<file path=customXml/itemProps1.xml><?xml version="1.0" encoding="utf-8"?>
<ds:datastoreItem xmlns:ds="http://schemas.openxmlformats.org/officeDocument/2006/customXml" ds:itemID="{090383C2-1470-40A8-B81A-2F0F45FD2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f1d4a-9d47-4df5-b59a-5eec7a1b1145"/>
    <ds:schemaRef ds:uri="b6174bd5-15f8-4e4d-87f2-7e42402b9f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7A475-DCC8-45C1-A0B7-68561349B9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7D88B-95AF-4AD6-9117-E04E97049A84}">
  <ds:schemaRefs>
    <ds:schemaRef ds:uri="http://schemas.microsoft.com/office/2006/metadata/properties"/>
    <ds:schemaRef ds:uri="http://schemas.microsoft.com/office/infopath/2007/PartnerControls"/>
    <ds:schemaRef ds:uri="831f1d4a-9d47-4df5-b59a-5eec7a1b11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assignment-template.dotx</Template>
  <TotalTime>54</TotalTime>
  <Pages>3</Pages>
  <Words>235</Words>
  <Characters>1497</Characters>
  <Application>Microsoft Office Word</Application>
  <DocSecurity>0</DocSecurity>
  <Lines>38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Valencia</dc:creator>
  <cp:keywords/>
  <dc:description/>
  <cp:lastModifiedBy>EDUARDO VALENCIA</cp:lastModifiedBy>
  <cp:revision>9</cp:revision>
  <dcterms:created xsi:type="dcterms:W3CDTF">2024-04-16T02:41:00Z</dcterms:created>
  <dcterms:modified xsi:type="dcterms:W3CDTF">2024-04-16T17:49:00Z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e3714177-83a6-4c8a-9a7a-260ebc15d87e</vt:lpwstr>
  </property>
  <property fmtid="{D5CDD505-2E9C-101B-9397-08002B2CF9AE}" pid="3" name="ContentTypeId">
    <vt:lpwstr>0x01010055474700252C71429AE0BE0A238214C4</vt:lpwstr>
  </property>
</Properties>
</file>